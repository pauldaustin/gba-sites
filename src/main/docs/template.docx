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88ABC" w14:textId="77777777" w:rsidR="006363AA" w:rsidRPr="003E77FC" w:rsidRDefault="006363AA" w:rsidP="003E77FC"/>
    <w:p w14:paraId="1A1F3494" w14:textId="77777777" w:rsidR="006363AA" w:rsidRPr="003E77FC" w:rsidRDefault="006363AA" w:rsidP="00057656">
      <w:pPr>
        <w:jc w:val="center"/>
      </w:pPr>
      <w:r w:rsidRPr="003E77FC">
        <w:rPr>
          <w:noProof/>
          <w:lang w:val="en-US" w:eastAsia="en-US"/>
        </w:rPr>
        <w:drawing>
          <wp:inline distT="0" distB="0" distL="0" distR="0" wp14:anchorId="2442A3CE" wp14:editId="2B92DA66">
            <wp:extent cx="4909820" cy="1143000"/>
            <wp:effectExtent l="0" t="0" r="0" b="0"/>
            <wp:docPr id="169" name="Picture 169" descr="geobc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bc tem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A30C2EB" w14:textId="77777777" w:rsidR="006363AA" w:rsidRPr="003E77FC" w:rsidRDefault="006363AA" w:rsidP="003E77FC"/>
    <w:p w14:paraId="7BB29133" w14:textId="77777777" w:rsidR="006363AA" w:rsidRPr="003E77FC" w:rsidRDefault="006363AA" w:rsidP="003E77FC"/>
    <w:p w14:paraId="0C795DF2" w14:textId="77777777" w:rsidR="006363AA" w:rsidRPr="003E77FC" w:rsidRDefault="006363AA" w:rsidP="003E77FC"/>
    <w:p w14:paraId="2715CFAD" w14:textId="77777777" w:rsidR="006363AA" w:rsidRPr="003E77FC" w:rsidRDefault="006363AA" w:rsidP="003E77FC"/>
    <w:p w14:paraId="0441862F" w14:textId="77777777" w:rsidR="005C6F09" w:rsidRDefault="005C6F09" w:rsidP="005C6F09">
      <w:bookmarkStart w:id="0" w:name="_GoBack"/>
      <w:bookmarkEnd w:id="0"/>
    </w:p>
    <w:sectPr w:rsidR="005C6F09" w:rsidSect="005C51F5">
      <w:footerReference w:type="default" r:id="rId10"/>
      <w:footerReference w:type="first" r:id="rId11"/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AAAD0" w14:textId="77777777" w:rsidR="00F86A08" w:rsidRDefault="00F86A08">
      <w:r>
        <w:separator/>
      </w:r>
    </w:p>
  </w:endnote>
  <w:endnote w:type="continuationSeparator" w:id="0">
    <w:p w14:paraId="7959AD32" w14:textId="77777777" w:rsidR="00F86A08" w:rsidRDefault="00F86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4C394" w14:textId="77777777" w:rsidR="00F86A08" w:rsidRPr="00C60F4F" w:rsidRDefault="00F86A08" w:rsidP="009300F2">
    <w:pPr>
      <w:pStyle w:val="Footer"/>
      <w:jc w:val="right"/>
      <w:rPr>
        <w:rFonts w:asciiTheme="majorHAnsi" w:hAnsiTheme="majorHAnsi"/>
        <w:sz w:val="18"/>
      </w:rPr>
    </w:pPr>
    <w:r w:rsidRPr="00C60F4F">
      <w:rPr>
        <w:rStyle w:val="PageNumber"/>
        <w:rFonts w:asciiTheme="majorHAnsi" w:hAnsiTheme="majorHAnsi"/>
        <w:sz w:val="18"/>
      </w:rPr>
      <w:fldChar w:fldCharType="begin"/>
    </w:r>
    <w:r w:rsidRPr="00C60F4F">
      <w:rPr>
        <w:rStyle w:val="PageNumber"/>
        <w:rFonts w:asciiTheme="majorHAnsi" w:hAnsiTheme="majorHAnsi"/>
        <w:sz w:val="18"/>
      </w:rPr>
      <w:instrText xml:space="preserve"> PAGE </w:instrText>
    </w:r>
    <w:r w:rsidRPr="00C60F4F">
      <w:rPr>
        <w:rStyle w:val="PageNumber"/>
        <w:rFonts w:asciiTheme="majorHAnsi" w:hAnsiTheme="majorHAnsi"/>
        <w:sz w:val="18"/>
      </w:rPr>
      <w:fldChar w:fldCharType="separate"/>
    </w:r>
    <w:r w:rsidR="001B7718">
      <w:rPr>
        <w:rStyle w:val="PageNumber"/>
        <w:rFonts w:asciiTheme="majorHAnsi" w:hAnsiTheme="majorHAnsi"/>
        <w:noProof/>
        <w:sz w:val="18"/>
      </w:rPr>
      <w:t>1</w:t>
    </w:r>
    <w:r w:rsidRPr="00C60F4F">
      <w:rPr>
        <w:rStyle w:val="PageNumber"/>
        <w:rFonts w:asciiTheme="majorHAnsi" w:hAnsiTheme="majorHAnsi"/>
        <w:sz w:val="18"/>
      </w:rPr>
      <w:fldChar w:fldCharType="end"/>
    </w:r>
    <w:r>
      <w:rPr>
        <w:rStyle w:val="PageNumber"/>
        <w:rFonts w:asciiTheme="majorHAnsi" w:hAnsiTheme="majorHAnsi"/>
        <w:sz w:val="18"/>
      </w:rPr>
      <w:t xml:space="preserve"> of </w:t>
    </w:r>
    <w:r>
      <w:rPr>
        <w:rStyle w:val="PageNumber"/>
        <w:rFonts w:asciiTheme="majorHAnsi" w:hAnsiTheme="majorHAnsi"/>
        <w:sz w:val="18"/>
      </w:rPr>
      <w:fldChar w:fldCharType="begin"/>
    </w:r>
    <w:r>
      <w:rPr>
        <w:rStyle w:val="PageNumber"/>
        <w:rFonts w:asciiTheme="majorHAnsi" w:hAnsiTheme="majorHAnsi"/>
        <w:sz w:val="18"/>
      </w:rPr>
      <w:instrText xml:space="preserve"> NUMPAGES  \* MERGEFORMAT </w:instrText>
    </w:r>
    <w:r>
      <w:rPr>
        <w:rStyle w:val="PageNumber"/>
        <w:rFonts w:asciiTheme="majorHAnsi" w:hAnsiTheme="majorHAnsi"/>
        <w:sz w:val="18"/>
      </w:rPr>
      <w:fldChar w:fldCharType="separate"/>
    </w:r>
    <w:r w:rsidR="001B7718">
      <w:rPr>
        <w:rStyle w:val="PageNumber"/>
        <w:rFonts w:asciiTheme="majorHAnsi" w:hAnsiTheme="majorHAnsi"/>
        <w:noProof/>
        <w:sz w:val="18"/>
      </w:rPr>
      <w:t>1</w:t>
    </w:r>
    <w:r>
      <w:rPr>
        <w:rStyle w:val="PageNumber"/>
        <w:rFonts w:asciiTheme="majorHAnsi" w:hAnsiTheme="majorHAnsi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6E627" w14:textId="77777777" w:rsidR="00F86A08" w:rsidRPr="00C60F4F" w:rsidRDefault="00F86A08" w:rsidP="009300F2">
    <w:pPr>
      <w:pStyle w:val="Footer"/>
      <w:ind w:left="142" w:hanging="142"/>
      <w:jc w:val="right"/>
      <w:rPr>
        <w:rFonts w:asciiTheme="majorHAnsi" w:hAnsiTheme="majorHAnsi"/>
        <w:sz w:val="18"/>
      </w:rPr>
    </w:pPr>
    <w:r w:rsidRPr="00C60F4F">
      <w:rPr>
        <w:rStyle w:val="PageNumber"/>
        <w:rFonts w:asciiTheme="majorHAnsi" w:hAnsiTheme="majorHAnsi"/>
        <w:sz w:val="18"/>
      </w:rPr>
      <w:fldChar w:fldCharType="begin"/>
    </w:r>
    <w:r w:rsidRPr="00C60F4F">
      <w:rPr>
        <w:rStyle w:val="PageNumber"/>
        <w:rFonts w:asciiTheme="majorHAnsi" w:hAnsiTheme="majorHAnsi"/>
        <w:sz w:val="18"/>
      </w:rPr>
      <w:instrText xml:space="preserve"> PAGE </w:instrText>
    </w:r>
    <w:r w:rsidRPr="00C60F4F">
      <w:rPr>
        <w:rStyle w:val="PageNumber"/>
        <w:rFonts w:asciiTheme="majorHAnsi" w:hAnsiTheme="majorHAnsi"/>
        <w:sz w:val="18"/>
      </w:rPr>
      <w:fldChar w:fldCharType="separate"/>
    </w:r>
    <w:r>
      <w:rPr>
        <w:rStyle w:val="PageNumber"/>
        <w:rFonts w:asciiTheme="majorHAnsi" w:hAnsiTheme="majorHAnsi"/>
        <w:noProof/>
        <w:sz w:val="18"/>
      </w:rPr>
      <w:t>1</w:t>
    </w:r>
    <w:r w:rsidRPr="00C60F4F">
      <w:rPr>
        <w:rStyle w:val="PageNumber"/>
        <w:rFonts w:asciiTheme="majorHAnsi" w:hAnsiTheme="majorHAnsi"/>
        <w:sz w:val="18"/>
      </w:rPr>
      <w:fldChar w:fldCharType="end"/>
    </w:r>
    <w:r>
      <w:rPr>
        <w:rStyle w:val="PageNumber"/>
        <w:rFonts w:asciiTheme="majorHAnsi" w:hAnsiTheme="majorHAnsi"/>
        <w:sz w:val="18"/>
      </w:rPr>
      <w:t xml:space="preserve"> of </w:t>
    </w:r>
    <w:r>
      <w:rPr>
        <w:rStyle w:val="PageNumber"/>
        <w:rFonts w:asciiTheme="majorHAnsi" w:hAnsiTheme="majorHAnsi"/>
        <w:sz w:val="18"/>
      </w:rPr>
      <w:fldChar w:fldCharType="begin"/>
    </w:r>
    <w:r>
      <w:rPr>
        <w:rStyle w:val="PageNumber"/>
        <w:rFonts w:asciiTheme="majorHAnsi" w:hAnsiTheme="majorHAnsi"/>
        <w:sz w:val="18"/>
      </w:rPr>
      <w:instrText xml:space="preserve"> NUMPAGES  \* MERGEFORMAT </w:instrText>
    </w:r>
    <w:r>
      <w:rPr>
        <w:rStyle w:val="PageNumber"/>
        <w:rFonts w:asciiTheme="majorHAnsi" w:hAnsiTheme="majorHAnsi"/>
        <w:sz w:val="18"/>
      </w:rPr>
      <w:fldChar w:fldCharType="separate"/>
    </w:r>
    <w:r>
      <w:rPr>
        <w:rStyle w:val="PageNumber"/>
        <w:rFonts w:asciiTheme="majorHAnsi" w:hAnsiTheme="majorHAnsi"/>
        <w:noProof/>
        <w:sz w:val="18"/>
      </w:rPr>
      <w:t>2</w:t>
    </w:r>
    <w:r>
      <w:rPr>
        <w:rStyle w:val="PageNumber"/>
        <w:rFonts w:asciiTheme="majorHAnsi" w:hAnsiTheme="majorHAnsi"/>
        <w:sz w:val="18"/>
      </w:rPr>
      <w:fldChar w:fldCharType="end"/>
    </w:r>
  </w:p>
  <w:p w14:paraId="22C84FF8" w14:textId="77777777" w:rsidR="00F86A08" w:rsidRPr="00963372" w:rsidRDefault="00F86A08" w:rsidP="009300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13640" w14:textId="77777777" w:rsidR="00F86A08" w:rsidRDefault="00F86A08">
      <w:r>
        <w:separator/>
      </w:r>
    </w:p>
  </w:footnote>
  <w:footnote w:type="continuationSeparator" w:id="0">
    <w:p w14:paraId="7A391864" w14:textId="77777777" w:rsidR="00F86A08" w:rsidRDefault="00F86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2BA2500C"/>
    <w:lvl w:ilvl="0">
      <w:start w:val="1"/>
      <w:numFmt w:val="decimal"/>
      <w:pStyle w:val="TOC8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">
    <w:nsid w:val="01A5514B"/>
    <w:multiLevelType w:val="hybridMultilevel"/>
    <w:tmpl w:val="E74A8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67B23"/>
    <w:multiLevelType w:val="hybridMultilevel"/>
    <w:tmpl w:val="9FDAEA38"/>
    <w:lvl w:ilvl="0" w:tplc="8ABA6D56">
      <w:start w:val="1"/>
      <w:numFmt w:val="bullet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E42B9"/>
    <w:multiLevelType w:val="hybridMultilevel"/>
    <w:tmpl w:val="FC84FDCC"/>
    <w:lvl w:ilvl="0" w:tplc="E2A680D6">
      <w:start w:val="1"/>
      <w:numFmt w:val="bullet"/>
      <w:pStyle w:val="TOC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C12F3"/>
    <w:multiLevelType w:val="hybridMultilevel"/>
    <w:tmpl w:val="5180EE5A"/>
    <w:lvl w:ilvl="0" w:tplc="6F36CE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4263C"/>
    <w:multiLevelType w:val="multilevel"/>
    <w:tmpl w:val="E74A8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474AF"/>
    <w:multiLevelType w:val="hybridMultilevel"/>
    <w:tmpl w:val="FCD6515C"/>
    <w:lvl w:ilvl="0" w:tplc="A2504B7C">
      <w:start w:val="1"/>
      <w:numFmt w:val="bullet"/>
      <w:pStyle w:val="TOC7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A1A7A"/>
    <w:multiLevelType w:val="hybridMultilevel"/>
    <w:tmpl w:val="1456A84C"/>
    <w:lvl w:ilvl="0" w:tplc="39CA5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43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D99"/>
    <w:multiLevelType w:val="multilevel"/>
    <w:tmpl w:val="3F482006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235D625D"/>
    <w:multiLevelType w:val="multilevel"/>
    <w:tmpl w:val="47248BBE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27CA1F17"/>
    <w:multiLevelType w:val="hybridMultilevel"/>
    <w:tmpl w:val="2CD69D9C"/>
    <w:lvl w:ilvl="0" w:tplc="75281632">
      <w:start w:val="1"/>
      <w:numFmt w:val="decimal"/>
      <w:lvlText w:val="%1."/>
      <w:lvlJc w:val="right"/>
      <w:pPr>
        <w:ind w:left="360" w:hanging="360"/>
      </w:pPr>
      <w:rPr>
        <w:rFonts w:ascii="Arial" w:hAnsi="Arial" w:hint="default"/>
        <w:sz w:val="18"/>
      </w:rPr>
    </w:lvl>
    <w:lvl w:ilvl="1" w:tplc="94725F9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F92FF7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13A6C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36167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A548C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B8CAF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389AB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66660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573B7B"/>
    <w:multiLevelType w:val="multilevel"/>
    <w:tmpl w:val="AD482760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2C637C05"/>
    <w:multiLevelType w:val="multilevel"/>
    <w:tmpl w:val="2A5C58D8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375328C6"/>
    <w:multiLevelType w:val="multilevel"/>
    <w:tmpl w:val="92DA44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38C64A2F"/>
    <w:multiLevelType w:val="hybridMultilevel"/>
    <w:tmpl w:val="1592DDE4"/>
    <w:lvl w:ilvl="0" w:tplc="1D769E42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39D97034"/>
    <w:multiLevelType w:val="multilevel"/>
    <w:tmpl w:val="4A2023BC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40083DE8"/>
    <w:multiLevelType w:val="hybridMultilevel"/>
    <w:tmpl w:val="BB86BE66"/>
    <w:lvl w:ilvl="0" w:tplc="C9A2F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D788E"/>
    <w:multiLevelType w:val="multilevel"/>
    <w:tmpl w:val="E5C2FBB0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4A3804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B972BF5"/>
    <w:multiLevelType w:val="multilevel"/>
    <w:tmpl w:val="2CF079B2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509E74AC"/>
    <w:multiLevelType w:val="hybridMultilevel"/>
    <w:tmpl w:val="8558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AF14FE"/>
    <w:multiLevelType w:val="multilevel"/>
    <w:tmpl w:val="9FDAEA38"/>
    <w:lvl w:ilvl="0">
      <w:start w:val="1"/>
      <w:numFmt w:val="bullet"/>
      <w:lvlText w:val=""/>
      <w:lvlJc w:val="left"/>
      <w:pPr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884D6F"/>
    <w:multiLevelType w:val="multilevel"/>
    <w:tmpl w:val="35BCE916"/>
    <w:lvl w:ilvl="0">
      <w:start w:val="1"/>
      <w:numFmt w:val="upperLetter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69DD11EC"/>
    <w:multiLevelType w:val="hybridMultilevel"/>
    <w:tmpl w:val="B290CCC8"/>
    <w:lvl w:ilvl="0" w:tplc="B394DF9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026F5A"/>
    <w:multiLevelType w:val="hybridMultilevel"/>
    <w:tmpl w:val="4B76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4A295C"/>
    <w:multiLevelType w:val="multilevel"/>
    <w:tmpl w:val="6FD23E20"/>
    <w:lvl w:ilvl="0">
      <w:start w:val="1"/>
      <w:numFmt w:val="upperLetter"/>
      <w:pStyle w:val="Appendix1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7B9A210E"/>
    <w:multiLevelType w:val="hybridMultilevel"/>
    <w:tmpl w:val="94CE2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2"/>
  </w:num>
  <w:num w:numId="8">
    <w:abstractNumId w:val="19"/>
  </w:num>
  <w:num w:numId="9">
    <w:abstractNumId w:val="22"/>
  </w:num>
  <w:num w:numId="10">
    <w:abstractNumId w:val="11"/>
  </w:num>
  <w:num w:numId="11">
    <w:abstractNumId w:val="18"/>
  </w:num>
  <w:num w:numId="12">
    <w:abstractNumId w:val="13"/>
  </w:num>
  <w:num w:numId="13">
    <w:abstractNumId w:val="15"/>
  </w:num>
  <w:num w:numId="14">
    <w:abstractNumId w:val="8"/>
  </w:num>
  <w:num w:numId="15">
    <w:abstractNumId w:val="17"/>
  </w:num>
  <w:num w:numId="16">
    <w:abstractNumId w:val="26"/>
  </w:num>
  <w:num w:numId="17">
    <w:abstractNumId w:val="24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7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20"/>
  </w:num>
  <w:num w:numId="31">
    <w:abstractNumId w:val="14"/>
  </w:num>
  <w:num w:numId="32">
    <w:abstractNumId w:val="16"/>
  </w:num>
  <w:num w:numId="33">
    <w:abstractNumId w:val="23"/>
  </w:num>
  <w:num w:numId="34">
    <w:abstractNumId w:val="1"/>
  </w:num>
  <w:num w:numId="35">
    <w:abstractNumId w:val="5"/>
  </w:num>
  <w:num w:numId="36">
    <w:abstractNumId w:val="2"/>
  </w:num>
  <w:num w:numId="37">
    <w:abstractNumId w:val="21"/>
  </w:num>
  <w:num w:numId="38">
    <w:abstractNumId w:val="4"/>
  </w:num>
  <w:num w:numId="39">
    <w:abstractNumId w:val="23"/>
  </w:num>
  <w:num w:numId="40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CA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FE"/>
    <w:rsid w:val="00002714"/>
    <w:rsid w:val="00003CDE"/>
    <w:rsid w:val="00007235"/>
    <w:rsid w:val="00012C4E"/>
    <w:rsid w:val="000147A2"/>
    <w:rsid w:val="00017DCA"/>
    <w:rsid w:val="00021901"/>
    <w:rsid w:val="0002516A"/>
    <w:rsid w:val="000263C5"/>
    <w:rsid w:val="00030E22"/>
    <w:rsid w:val="0003582B"/>
    <w:rsid w:val="00041290"/>
    <w:rsid w:val="00046B55"/>
    <w:rsid w:val="000508C8"/>
    <w:rsid w:val="00055BC0"/>
    <w:rsid w:val="00057273"/>
    <w:rsid w:val="00057656"/>
    <w:rsid w:val="00063712"/>
    <w:rsid w:val="0006558A"/>
    <w:rsid w:val="0007084B"/>
    <w:rsid w:val="00077224"/>
    <w:rsid w:val="00077A44"/>
    <w:rsid w:val="00080EC1"/>
    <w:rsid w:val="00081495"/>
    <w:rsid w:val="00083515"/>
    <w:rsid w:val="000A0BB9"/>
    <w:rsid w:val="000A0F4B"/>
    <w:rsid w:val="000A2644"/>
    <w:rsid w:val="000A67FC"/>
    <w:rsid w:val="000A7059"/>
    <w:rsid w:val="000B09E7"/>
    <w:rsid w:val="000B1260"/>
    <w:rsid w:val="000B4CA5"/>
    <w:rsid w:val="000C0E3C"/>
    <w:rsid w:val="000C1FE8"/>
    <w:rsid w:val="000D191E"/>
    <w:rsid w:val="000D5972"/>
    <w:rsid w:val="000D6B1C"/>
    <w:rsid w:val="000D7164"/>
    <w:rsid w:val="000F0445"/>
    <w:rsid w:val="000F3DD0"/>
    <w:rsid w:val="000F3DEF"/>
    <w:rsid w:val="000F6CAF"/>
    <w:rsid w:val="0010549A"/>
    <w:rsid w:val="00105D04"/>
    <w:rsid w:val="00106409"/>
    <w:rsid w:val="00111C6E"/>
    <w:rsid w:val="001146D0"/>
    <w:rsid w:val="00114A6B"/>
    <w:rsid w:val="00116856"/>
    <w:rsid w:val="00116B98"/>
    <w:rsid w:val="00123BC4"/>
    <w:rsid w:val="00126024"/>
    <w:rsid w:val="00143726"/>
    <w:rsid w:val="001454C8"/>
    <w:rsid w:val="001456B8"/>
    <w:rsid w:val="0014676E"/>
    <w:rsid w:val="00150FF3"/>
    <w:rsid w:val="00171680"/>
    <w:rsid w:val="001764E5"/>
    <w:rsid w:val="0018656F"/>
    <w:rsid w:val="001A36B0"/>
    <w:rsid w:val="001A3D9F"/>
    <w:rsid w:val="001B2790"/>
    <w:rsid w:val="001B7718"/>
    <w:rsid w:val="001E3000"/>
    <w:rsid w:val="001E3DAB"/>
    <w:rsid w:val="00206FE2"/>
    <w:rsid w:val="00214A57"/>
    <w:rsid w:val="00217A28"/>
    <w:rsid w:val="00217B7B"/>
    <w:rsid w:val="00225DBF"/>
    <w:rsid w:val="0022618B"/>
    <w:rsid w:val="002277F7"/>
    <w:rsid w:val="00241468"/>
    <w:rsid w:val="00243D77"/>
    <w:rsid w:val="00244F4D"/>
    <w:rsid w:val="002529BB"/>
    <w:rsid w:val="00253D07"/>
    <w:rsid w:val="00261056"/>
    <w:rsid w:val="00265E55"/>
    <w:rsid w:val="0027209C"/>
    <w:rsid w:val="002843A0"/>
    <w:rsid w:val="002959A4"/>
    <w:rsid w:val="002972A0"/>
    <w:rsid w:val="002A3AC4"/>
    <w:rsid w:val="002B75ED"/>
    <w:rsid w:val="002C3737"/>
    <w:rsid w:val="002C4AE2"/>
    <w:rsid w:val="002C5CB3"/>
    <w:rsid w:val="002C69CA"/>
    <w:rsid w:val="002D4519"/>
    <w:rsid w:val="002E0D38"/>
    <w:rsid w:val="002E6790"/>
    <w:rsid w:val="002F3938"/>
    <w:rsid w:val="002F672F"/>
    <w:rsid w:val="00300460"/>
    <w:rsid w:val="00301983"/>
    <w:rsid w:val="003045C9"/>
    <w:rsid w:val="003057AC"/>
    <w:rsid w:val="00306571"/>
    <w:rsid w:val="00306608"/>
    <w:rsid w:val="003118C6"/>
    <w:rsid w:val="003141D6"/>
    <w:rsid w:val="0031469C"/>
    <w:rsid w:val="00314A99"/>
    <w:rsid w:val="00317BC2"/>
    <w:rsid w:val="00320CC2"/>
    <w:rsid w:val="00320E62"/>
    <w:rsid w:val="00323E93"/>
    <w:rsid w:val="003245A7"/>
    <w:rsid w:val="00331D25"/>
    <w:rsid w:val="00342584"/>
    <w:rsid w:val="003435C9"/>
    <w:rsid w:val="00343C30"/>
    <w:rsid w:val="0034629E"/>
    <w:rsid w:val="00347B0D"/>
    <w:rsid w:val="003529A4"/>
    <w:rsid w:val="00352DBD"/>
    <w:rsid w:val="003536BD"/>
    <w:rsid w:val="00360164"/>
    <w:rsid w:val="003604FB"/>
    <w:rsid w:val="003656A2"/>
    <w:rsid w:val="00371D66"/>
    <w:rsid w:val="00373C78"/>
    <w:rsid w:val="003837EE"/>
    <w:rsid w:val="003B2B39"/>
    <w:rsid w:val="003B517C"/>
    <w:rsid w:val="003B5237"/>
    <w:rsid w:val="003C254A"/>
    <w:rsid w:val="003D15FA"/>
    <w:rsid w:val="003E0AC1"/>
    <w:rsid w:val="003E210B"/>
    <w:rsid w:val="003E77FC"/>
    <w:rsid w:val="00400629"/>
    <w:rsid w:val="0040425A"/>
    <w:rsid w:val="00407D84"/>
    <w:rsid w:val="004211EF"/>
    <w:rsid w:val="00422AF6"/>
    <w:rsid w:val="00424B2A"/>
    <w:rsid w:val="00445F35"/>
    <w:rsid w:val="004574DD"/>
    <w:rsid w:val="0046053B"/>
    <w:rsid w:val="004701A5"/>
    <w:rsid w:val="00470ED7"/>
    <w:rsid w:val="00471A14"/>
    <w:rsid w:val="0047394B"/>
    <w:rsid w:val="004770CB"/>
    <w:rsid w:val="00485DD7"/>
    <w:rsid w:val="00494933"/>
    <w:rsid w:val="00497599"/>
    <w:rsid w:val="0049789D"/>
    <w:rsid w:val="004A1B81"/>
    <w:rsid w:val="004B1851"/>
    <w:rsid w:val="004D1128"/>
    <w:rsid w:val="004D14B8"/>
    <w:rsid w:val="004D3C80"/>
    <w:rsid w:val="004E32F2"/>
    <w:rsid w:val="00502F2C"/>
    <w:rsid w:val="00503AA9"/>
    <w:rsid w:val="005057A6"/>
    <w:rsid w:val="00513B39"/>
    <w:rsid w:val="00521E88"/>
    <w:rsid w:val="005276A2"/>
    <w:rsid w:val="00534A8B"/>
    <w:rsid w:val="005354BA"/>
    <w:rsid w:val="0054559A"/>
    <w:rsid w:val="00551CDE"/>
    <w:rsid w:val="005579A1"/>
    <w:rsid w:val="00560B83"/>
    <w:rsid w:val="00564E34"/>
    <w:rsid w:val="00570EB7"/>
    <w:rsid w:val="0057416F"/>
    <w:rsid w:val="00577D0F"/>
    <w:rsid w:val="00590F75"/>
    <w:rsid w:val="005915F1"/>
    <w:rsid w:val="00595E3A"/>
    <w:rsid w:val="00597438"/>
    <w:rsid w:val="005975A3"/>
    <w:rsid w:val="005A024D"/>
    <w:rsid w:val="005A7A55"/>
    <w:rsid w:val="005B0EAF"/>
    <w:rsid w:val="005B60B7"/>
    <w:rsid w:val="005B7CF5"/>
    <w:rsid w:val="005C3473"/>
    <w:rsid w:val="005C51F5"/>
    <w:rsid w:val="005C6F09"/>
    <w:rsid w:val="005D57A9"/>
    <w:rsid w:val="005E11CB"/>
    <w:rsid w:val="005E2A89"/>
    <w:rsid w:val="005F10FF"/>
    <w:rsid w:val="005F19C3"/>
    <w:rsid w:val="005F6892"/>
    <w:rsid w:val="00603226"/>
    <w:rsid w:val="006116CA"/>
    <w:rsid w:val="00626B24"/>
    <w:rsid w:val="006363AA"/>
    <w:rsid w:val="00636E82"/>
    <w:rsid w:val="0064347F"/>
    <w:rsid w:val="0064578F"/>
    <w:rsid w:val="006505C6"/>
    <w:rsid w:val="00655C66"/>
    <w:rsid w:val="006578C8"/>
    <w:rsid w:val="00666BC4"/>
    <w:rsid w:val="0066738E"/>
    <w:rsid w:val="00671887"/>
    <w:rsid w:val="006738DC"/>
    <w:rsid w:val="00676267"/>
    <w:rsid w:val="00676B5B"/>
    <w:rsid w:val="00677EF5"/>
    <w:rsid w:val="0068032B"/>
    <w:rsid w:val="00680BFE"/>
    <w:rsid w:val="00687D12"/>
    <w:rsid w:val="006918C6"/>
    <w:rsid w:val="00692744"/>
    <w:rsid w:val="00697DD8"/>
    <w:rsid w:val="006A30CD"/>
    <w:rsid w:val="006A531E"/>
    <w:rsid w:val="006B5C86"/>
    <w:rsid w:val="006C19FA"/>
    <w:rsid w:val="006D0DD3"/>
    <w:rsid w:val="006F25DC"/>
    <w:rsid w:val="007044B3"/>
    <w:rsid w:val="007058F5"/>
    <w:rsid w:val="007124BA"/>
    <w:rsid w:val="007144F3"/>
    <w:rsid w:val="00715DF7"/>
    <w:rsid w:val="00717B28"/>
    <w:rsid w:val="007402A4"/>
    <w:rsid w:val="00740A30"/>
    <w:rsid w:val="00755861"/>
    <w:rsid w:val="00756B66"/>
    <w:rsid w:val="007617E7"/>
    <w:rsid w:val="0076485B"/>
    <w:rsid w:val="00766122"/>
    <w:rsid w:val="00766396"/>
    <w:rsid w:val="0077596D"/>
    <w:rsid w:val="007768E3"/>
    <w:rsid w:val="00787FDF"/>
    <w:rsid w:val="007A2B13"/>
    <w:rsid w:val="007A6BA8"/>
    <w:rsid w:val="007B2950"/>
    <w:rsid w:val="007B60FA"/>
    <w:rsid w:val="007B7C98"/>
    <w:rsid w:val="007D2458"/>
    <w:rsid w:val="007D2641"/>
    <w:rsid w:val="007D4CE4"/>
    <w:rsid w:val="007D7A20"/>
    <w:rsid w:val="007F4665"/>
    <w:rsid w:val="007F6650"/>
    <w:rsid w:val="0080095E"/>
    <w:rsid w:val="008023B8"/>
    <w:rsid w:val="008045F4"/>
    <w:rsid w:val="0080514E"/>
    <w:rsid w:val="008055C8"/>
    <w:rsid w:val="0081404E"/>
    <w:rsid w:val="008231E5"/>
    <w:rsid w:val="008264BB"/>
    <w:rsid w:val="0082731B"/>
    <w:rsid w:val="00832A6E"/>
    <w:rsid w:val="00834082"/>
    <w:rsid w:val="00834447"/>
    <w:rsid w:val="00835BD6"/>
    <w:rsid w:val="008409DF"/>
    <w:rsid w:val="00841883"/>
    <w:rsid w:val="0084239F"/>
    <w:rsid w:val="00845601"/>
    <w:rsid w:val="00847EDE"/>
    <w:rsid w:val="00853E46"/>
    <w:rsid w:val="00856153"/>
    <w:rsid w:val="00857EF8"/>
    <w:rsid w:val="00860795"/>
    <w:rsid w:val="00860E1C"/>
    <w:rsid w:val="0086111E"/>
    <w:rsid w:val="00865344"/>
    <w:rsid w:val="00865BB3"/>
    <w:rsid w:val="00866C7E"/>
    <w:rsid w:val="00871117"/>
    <w:rsid w:val="0088383B"/>
    <w:rsid w:val="00885A23"/>
    <w:rsid w:val="00886B1E"/>
    <w:rsid w:val="0089439E"/>
    <w:rsid w:val="008A1F21"/>
    <w:rsid w:val="008A556C"/>
    <w:rsid w:val="008C290A"/>
    <w:rsid w:val="008C7F28"/>
    <w:rsid w:val="008D213B"/>
    <w:rsid w:val="008D34BB"/>
    <w:rsid w:val="008D53C0"/>
    <w:rsid w:val="008D5620"/>
    <w:rsid w:val="008D6C9A"/>
    <w:rsid w:val="008D7341"/>
    <w:rsid w:val="008E2F7D"/>
    <w:rsid w:val="008E314D"/>
    <w:rsid w:val="008E5B91"/>
    <w:rsid w:val="008F01AE"/>
    <w:rsid w:val="009018F4"/>
    <w:rsid w:val="00902777"/>
    <w:rsid w:val="00903E0E"/>
    <w:rsid w:val="00911F4F"/>
    <w:rsid w:val="00913819"/>
    <w:rsid w:val="0091784D"/>
    <w:rsid w:val="009300F2"/>
    <w:rsid w:val="0093367A"/>
    <w:rsid w:val="00945FC4"/>
    <w:rsid w:val="00966427"/>
    <w:rsid w:val="00970387"/>
    <w:rsid w:val="0097126A"/>
    <w:rsid w:val="009725BC"/>
    <w:rsid w:val="00977B81"/>
    <w:rsid w:val="0098363A"/>
    <w:rsid w:val="009879E7"/>
    <w:rsid w:val="00993633"/>
    <w:rsid w:val="00996C96"/>
    <w:rsid w:val="00997679"/>
    <w:rsid w:val="009A047D"/>
    <w:rsid w:val="009A52C5"/>
    <w:rsid w:val="009B7BD7"/>
    <w:rsid w:val="009C38B3"/>
    <w:rsid w:val="009D423A"/>
    <w:rsid w:val="009D585B"/>
    <w:rsid w:val="009E52EE"/>
    <w:rsid w:val="009F03BA"/>
    <w:rsid w:val="009F14B2"/>
    <w:rsid w:val="009F5191"/>
    <w:rsid w:val="00A004E5"/>
    <w:rsid w:val="00A02346"/>
    <w:rsid w:val="00A02FA5"/>
    <w:rsid w:val="00A066C3"/>
    <w:rsid w:val="00A070CA"/>
    <w:rsid w:val="00A075A5"/>
    <w:rsid w:val="00A12057"/>
    <w:rsid w:val="00A12731"/>
    <w:rsid w:val="00A12D68"/>
    <w:rsid w:val="00A2120B"/>
    <w:rsid w:val="00A21391"/>
    <w:rsid w:val="00A221A4"/>
    <w:rsid w:val="00A35565"/>
    <w:rsid w:val="00A36F64"/>
    <w:rsid w:val="00A41878"/>
    <w:rsid w:val="00A4509F"/>
    <w:rsid w:val="00A47843"/>
    <w:rsid w:val="00A619BC"/>
    <w:rsid w:val="00A62DBE"/>
    <w:rsid w:val="00A73ED8"/>
    <w:rsid w:val="00A76A0D"/>
    <w:rsid w:val="00A903C1"/>
    <w:rsid w:val="00A93DA8"/>
    <w:rsid w:val="00A94D54"/>
    <w:rsid w:val="00A962B3"/>
    <w:rsid w:val="00AA0D8F"/>
    <w:rsid w:val="00AA6F41"/>
    <w:rsid w:val="00AC385C"/>
    <w:rsid w:val="00AC7326"/>
    <w:rsid w:val="00AD53C9"/>
    <w:rsid w:val="00AE6494"/>
    <w:rsid w:val="00AF1D40"/>
    <w:rsid w:val="00AF2FB4"/>
    <w:rsid w:val="00AF30B8"/>
    <w:rsid w:val="00AF5F2E"/>
    <w:rsid w:val="00AF6DCB"/>
    <w:rsid w:val="00AF77E8"/>
    <w:rsid w:val="00B01ED3"/>
    <w:rsid w:val="00B06CB8"/>
    <w:rsid w:val="00B0722A"/>
    <w:rsid w:val="00B1304C"/>
    <w:rsid w:val="00B15E7B"/>
    <w:rsid w:val="00B17A8C"/>
    <w:rsid w:val="00B20902"/>
    <w:rsid w:val="00B22AC4"/>
    <w:rsid w:val="00B30C29"/>
    <w:rsid w:val="00B3489D"/>
    <w:rsid w:val="00B3717F"/>
    <w:rsid w:val="00B4408A"/>
    <w:rsid w:val="00B45C81"/>
    <w:rsid w:val="00B5526B"/>
    <w:rsid w:val="00B842CD"/>
    <w:rsid w:val="00B84647"/>
    <w:rsid w:val="00B8662E"/>
    <w:rsid w:val="00B8799D"/>
    <w:rsid w:val="00B939A6"/>
    <w:rsid w:val="00B947ED"/>
    <w:rsid w:val="00BC10F4"/>
    <w:rsid w:val="00BC1885"/>
    <w:rsid w:val="00BC2BF6"/>
    <w:rsid w:val="00BD12FC"/>
    <w:rsid w:val="00BD3280"/>
    <w:rsid w:val="00BD6D95"/>
    <w:rsid w:val="00BE1A83"/>
    <w:rsid w:val="00BE28BB"/>
    <w:rsid w:val="00BF1668"/>
    <w:rsid w:val="00BF356A"/>
    <w:rsid w:val="00C040CE"/>
    <w:rsid w:val="00C07289"/>
    <w:rsid w:val="00C077EE"/>
    <w:rsid w:val="00C079D9"/>
    <w:rsid w:val="00C13FEB"/>
    <w:rsid w:val="00C16D4B"/>
    <w:rsid w:val="00C25784"/>
    <w:rsid w:val="00C329E3"/>
    <w:rsid w:val="00C36C47"/>
    <w:rsid w:val="00C377DE"/>
    <w:rsid w:val="00C47CE5"/>
    <w:rsid w:val="00C5020B"/>
    <w:rsid w:val="00C509E8"/>
    <w:rsid w:val="00C83404"/>
    <w:rsid w:val="00C8449E"/>
    <w:rsid w:val="00C84B0C"/>
    <w:rsid w:val="00C87E8A"/>
    <w:rsid w:val="00C927E4"/>
    <w:rsid w:val="00C953B2"/>
    <w:rsid w:val="00C9708F"/>
    <w:rsid w:val="00CA798D"/>
    <w:rsid w:val="00CB00DC"/>
    <w:rsid w:val="00CB1A2D"/>
    <w:rsid w:val="00CB560D"/>
    <w:rsid w:val="00CB6212"/>
    <w:rsid w:val="00CB621C"/>
    <w:rsid w:val="00CC0CB7"/>
    <w:rsid w:val="00CC6DA5"/>
    <w:rsid w:val="00CD6D91"/>
    <w:rsid w:val="00CD6E22"/>
    <w:rsid w:val="00CF07A1"/>
    <w:rsid w:val="00CF53A3"/>
    <w:rsid w:val="00CF6236"/>
    <w:rsid w:val="00CF65D7"/>
    <w:rsid w:val="00D07F7B"/>
    <w:rsid w:val="00D10664"/>
    <w:rsid w:val="00D238DE"/>
    <w:rsid w:val="00D26B0C"/>
    <w:rsid w:val="00D313A9"/>
    <w:rsid w:val="00D37BBF"/>
    <w:rsid w:val="00D37CFE"/>
    <w:rsid w:val="00D44C71"/>
    <w:rsid w:val="00D45F81"/>
    <w:rsid w:val="00D468B1"/>
    <w:rsid w:val="00D47203"/>
    <w:rsid w:val="00D562B0"/>
    <w:rsid w:val="00D71916"/>
    <w:rsid w:val="00D768A0"/>
    <w:rsid w:val="00D80823"/>
    <w:rsid w:val="00D85630"/>
    <w:rsid w:val="00D86942"/>
    <w:rsid w:val="00D91000"/>
    <w:rsid w:val="00D92B0B"/>
    <w:rsid w:val="00D94521"/>
    <w:rsid w:val="00D95EFA"/>
    <w:rsid w:val="00DB739F"/>
    <w:rsid w:val="00DC2874"/>
    <w:rsid w:val="00DD0B9B"/>
    <w:rsid w:val="00DD286A"/>
    <w:rsid w:val="00DD6104"/>
    <w:rsid w:val="00DE0AD3"/>
    <w:rsid w:val="00DE45E5"/>
    <w:rsid w:val="00DE5CC9"/>
    <w:rsid w:val="00DE75C8"/>
    <w:rsid w:val="00DF0E70"/>
    <w:rsid w:val="00DF1619"/>
    <w:rsid w:val="00DF469F"/>
    <w:rsid w:val="00DF5621"/>
    <w:rsid w:val="00DF6732"/>
    <w:rsid w:val="00E0439B"/>
    <w:rsid w:val="00E05F96"/>
    <w:rsid w:val="00E2390E"/>
    <w:rsid w:val="00E23F90"/>
    <w:rsid w:val="00E26AEA"/>
    <w:rsid w:val="00E27BA0"/>
    <w:rsid w:val="00E43E76"/>
    <w:rsid w:val="00E5236E"/>
    <w:rsid w:val="00E5487B"/>
    <w:rsid w:val="00E56E30"/>
    <w:rsid w:val="00E61B0A"/>
    <w:rsid w:val="00E70BFE"/>
    <w:rsid w:val="00E73140"/>
    <w:rsid w:val="00E833A3"/>
    <w:rsid w:val="00E855BD"/>
    <w:rsid w:val="00E94DB2"/>
    <w:rsid w:val="00EA02FD"/>
    <w:rsid w:val="00EA2D59"/>
    <w:rsid w:val="00EA390D"/>
    <w:rsid w:val="00EB3912"/>
    <w:rsid w:val="00EB4CF4"/>
    <w:rsid w:val="00EC6792"/>
    <w:rsid w:val="00EC6BFE"/>
    <w:rsid w:val="00ED08FC"/>
    <w:rsid w:val="00EE60CC"/>
    <w:rsid w:val="00EF3560"/>
    <w:rsid w:val="00EF53D0"/>
    <w:rsid w:val="00F0106A"/>
    <w:rsid w:val="00F10E09"/>
    <w:rsid w:val="00F1530D"/>
    <w:rsid w:val="00F1708F"/>
    <w:rsid w:val="00F17111"/>
    <w:rsid w:val="00F17117"/>
    <w:rsid w:val="00F1793D"/>
    <w:rsid w:val="00F21D10"/>
    <w:rsid w:val="00F221DC"/>
    <w:rsid w:val="00F24266"/>
    <w:rsid w:val="00F27199"/>
    <w:rsid w:val="00F44D45"/>
    <w:rsid w:val="00F4769E"/>
    <w:rsid w:val="00F47932"/>
    <w:rsid w:val="00F52B27"/>
    <w:rsid w:val="00F55E58"/>
    <w:rsid w:val="00F639DF"/>
    <w:rsid w:val="00F74BD2"/>
    <w:rsid w:val="00F83610"/>
    <w:rsid w:val="00F86900"/>
    <w:rsid w:val="00F86A08"/>
    <w:rsid w:val="00F8779B"/>
    <w:rsid w:val="00F92FEA"/>
    <w:rsid w:val="00F973AC"/>
    <w:rsid w:val="00FA3F79"/>
    <w:rsid w:val="00FB1DE9"/>
    <w:rsid w:val="00FB2709"/>
    <w:rsid w:val="00FB3DB5"/>
    <w:rsid w:val="00FC38C4"/>
    <w:rsid w:val="00FD58C7"/>
    <w:rsid w:val="00FE27E4"/>
    <w:rsid w:val="00FE2944"/>
    <w:rsid w:val="00FE410B"/>
    <w:rsid w:val="00FE6EBC"/>
    <w:rsid w:val="00FE7CB9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CAA4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0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F2"/>
    <w:rPr>
      <w:rFonts w:ascii="Calibri" w:eastAsiaTheme="minorHAnsi" w:hAnsi="Calibri"/>
      <w:sz w:val="22"/>
      <w:szCs w:val="22"/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977B81"/>
    <w:pPr>
      <w:keepNext/>
      <w:numPr>
        <w:numId w:val="12"/>
      </w:numPr>
      <w:spacing w:before="360" w:after="200"/>
      <w:outlineLvl w:val="0"/>
    </w:pPr>
    <w:rPr>
      <w:rFonts w:ascii="Arial Black" w:eastAsiaTheme="majorEastAsia" w:hAnsi="Arial Black" w:cstheme="majorBidi"/>
      <w:bCs/>
      <w:noProof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141D6"/>
    <w:pPr>
      <w:keepNext/>
      <w:numPr>
        <w:ilvl w:val="1"/>
        <w:numId w:val="12"/>
      </w:numPr>
      <w:spacing w:after="60"/>
      <w:outlineLvl w:val="1"/>
    </w:pPr>
    <w:rPr>
      <w:rFonts w:ascii="Arial Black" w:hAnsi="Arial Black"/>
      <w:b/>
      <w:bCs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53D07"/>
    <w:pPr>
      <w:keepNext/>
      <w:keepLines/>
      <w:numPr>
        <w:ilvl w:val="2"/>
        <w:numId w:val="12"/>
      </w:numPr>
      <w:spacing w:before="200"/>
      <w:outlineLvl w:val="2"/>
    </w:pPr>
    <w:rPr>
      <w:rFonts w:ascii="Arial Black" w:hAnsi="Arial Black"/>
      <w:b/>
      <w:bCs/>
      <w:i/>
    </w:rPr>
  </w:style>
  <w:style w:type="paragraph" w:styleId="Heading4">
    <w:name w:val="heading 4"/>
    <w:basedOn w:val="Normal"/>
    <w:next w:val="Normal"/>
    <w:link w:val="Heading4Char"/>
    <w:rsid w:val="0093367A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rsid w:val="003141D6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3141D6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3141D6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3141D6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3141D6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B81"/>
    <w:rPr>
      <w:rFonts w:ascii="Arial Black" w:eastAsiaTheme="majorEastAsia" w:hAnsi="Arial Black" w:cstheme="majorBidi"/>
      <w:bCs/>
      <w:noProof/>
      <w:color w:val="000000" w:themeColor="text1"/>
      <w:sz w:val="28"/>
      <w:szCs w:val="28"/>
      <w:lang w:val="en-CA" w:eastAsia="en-CA"/>
    </w:rPr>
  </w:style>
  <w:style w:type="character" w:customStyle="1" w:styleId="Heading2Char">
    <w:name w:val="Heading 2 Char"/>
    <w:basedOn w:val="DefaultParagraphFont"/>
    <w:link w:val="Heading2"/>
    <w:rsid w:val="003141D6"/>
    <w:rPr>
      <w:rFonts w:ascii="Arial Black" w:eastAsiaTheme="minorHAnsi" w:hAnsi="Arial Black"/>
      <w:b/>
      <w:bCs/>
      <w:szCs w:val="22"/>
      <w:lang w:val="en-CA" w:eastAsia="en-CA"/>
    </w:rPr>
  </w:style>
  <w:style w:type="character" w:customStyle="1" w:styleId="Heading3Char">
    <w:name w:val="Heading 3 Char"/>
    <w:basedOn w:val="DefaultParagraphFont"/>
    <w:link w:val="Heading3"/>
    <w:rsid w:val="00253D07"/>
    <w:rPr>
      <w:rFonts w:ascii="Arial Black" w:eastAsiaTheme="minorHAnsi" w:hAnsi="Arial Black"/>
      <w:b/>
      <w:bCs/>
      <w:i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93367A"/>
    <w:rPr>
      <w:rFonts w:ascii="Calibri" w:eastAsiaTheme="majorEastAsia" w:hAnsi="Calibri" w:cstheme="majorBidi"/>
      <w:b/>
      <w:bCs/>
      <w:i/>
      <w:iCs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rsid w:val="003141D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rsid w:val="003141D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rsid w:val="003141D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rsid w:val="003141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 w:eastAsia="en-CA"/>
    </w:rPr>
  </w:style>
  <w:style w:type="character" w:customStyle="1" w:styleId="Heading9Char">
    <w:name w:val="Heading 9 Char"/>
    <w:basedOn w:val="DefaultParagraphFont"/>
    <w:link w:val="Heading9"/>
    <w:rsid w:val="003141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 w:eastAsia="en-CA"/>
    </w:rPr>
  </w:style>
  <w:style w:type="paragraph" w:styleId="Header">
    <w:name w:val="header"/>
    <w:basedOn w:val="Normal"/>
    <w:link w:val="HeaderChar"/>
    <w:rsid w:val="009300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00F2"/>
    <w:rPr>
      <w:rFonts w:ascii="Calibri" w:eastAsiaTheme="minorHAnsi" w:hAnsi="Calibri"/>
      <w:sz w:val="22"/>
      <w:szCs w:val="22"/>
      <w:lang w:val="en-CA" w:eastAsia="en-CA"/>
    </w:rPr>
  </w:style>
  <w:style w:type="paragraph" w:styleId="Footer">
    <w:name w:val="footer"/>
    <w:basedOn w:val="Normal"/>
    <w:link w:val="FooterChar"/>
    <w:rsid w:val="009300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00F2"/>
    <w:rPr>
      <w:rFonts w:ascii="Calibri" w:eastAsiaTheme="minorHAnsi" w:hAnsi="Calibri"/>
      <w:sz w:val="22"/>
      <w:szCs w:val="22"/>
      <w:lang w:val="en-CA" w:eastAsia="en-CA"/>
    </w:rPr>
  </w:style>
  <w:style w:type="table" w:styleId="TableGrid">
    <w:name w:val="Table Grid"/>
    <w:basedOn w:val="TableNormal"/>
    <w:rsid w:val="009300F2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D245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64578F"/>
    <w:pPr>
      <w:spacing w:line="360" w:lineRule="auto"/>
      <w:contextualSpacing/>
      <w:jc w:val="center"/>
    </w:pPr>
    <w:rPr>
      <w:rFonts w:ascii="Arial Black" w:eastAsiaTheme="majorEastAsia" w:hAnsi="Arial Black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4578F"/>
    <w:rPr>
      <w:rFonts w:ascii="Arial Black" w:eastAsiaTheme="majorEastAsia" w:hAnsi="Arial Black" w:cstheme="majorBidi"/>
      <w:b/>
      <w:bCs/>
      <w:sz w:val="36"/>
      <w:szCs w:val="36"/>
      <w:lang w:val="en-CA" w:eastAsia="en-CA"/>
    </w:rPr>
  </w:style>
  <w:style w:type="paragraph" w:customStyle="1" w:styleId="Clientaddress">
    <w:name w:val="Client address"/>
    <w:basedOn w:val="Title"/>
    <w:rsid w:val="007D2458"/>
    <w:pPr>
      <w:ind w:left="1440"/>
      <w:jc w:val="left"/>
    </w:pPr>
    <w:rPr>
      <w:b w:val="0"/>
      <w:sz w:val="28"/>
    </w:rPr>
  </w:style>
  <w:style w:type="character" w:styleId="PageNumber">
    <w:name w:val="page number"/>
    <w:basedOn w:val="DefaultParagraphFont"/>
    <w:rsid w:val="009300F2"/>
  </w:style>
  <w:style w:type="paragraph" w:styleId="BalloonText">
    <w:name w:val="Balloon Text"/>
    <w:basedOn w:val="Normal"/>
    <w:link w:val="BalloonTextChar"/>
    <w:rsid w:val="009300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00F2"/>
    <w:rPr>
      <w:rFonts w:ascii="Lucida Grande" w:eastAsiaTheme="minorHAnsi" w:hAnsi="Lucida Grande" w:cs="Lucida Grande"/>
      <w:sz w:val="18"/>
      <w:szCs w:val="18"/>
      <w:lang w:val="en-CA" w:eastAsia="en-CA"/>
    </w:rPr>
  </w:style>
  <w:style w:type="paragraph" w:styleId="BodyText">
    <w:name w:val="Body Text"/>
    <w:basedOn w:val="Normal"/>
    <w:link w:val="BodyTextChar"/>
    <w:rsid w:val="009300F2"/>
    <w:pPr>
      <w:suppressAutoHyphens/>
      <w:spacing w:after="240" w:line="288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9300F2"/>
    <w:rPr>
      <w:rFonts w:eastAsiaTheme="minorHAnsi"/>
      <w:sz w:val="22"/>
      <w:szCs w:val="22"/>
      <w:lang w:val="en-CA" w:eastAsia="en-CA"/>
    </w:rPr>
  </w:style>
  <w:style w:type="table" w:styleId="LightGrid">
    <w:name w:val="Light Grid"/>
    <w:basedOn w:val="TableNormal"/>
    <w:rsid w:val="009300F2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D6C9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0198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qFormat/>
    <w:rsid w:val="008D6C9A"/>
    <w:rPr>
      <w:rFonts w:ascii="Courier" w:hAnsi="Courier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6C9A"/>
    <w:rPr>
      <w:rFonts w:ascii="Courier" w:hAnsi="Courier"/>
      <w:sz w:val="22"/>
      <w:szCs w:val="21"/>
    </w:rPr>
  </w:style>
  <w:style w:type="table" w:styleId="MediumList1">
    <w:name w:val="Medium List 1"/>
    <w:basedOn w:val="TableNormal"/>
    <w:uiPriority w:val="65"/>
    <w:rsid w:val="0030198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OC1">
    <w:name w:val="toc 1"/>
    <w:basedOn w:val="Normal"/>
    <w:next w:val="Normal"/>
    <w:uiPriority w:val="39"/>
    <w:rsid w:val="00B45C81"/>
    <w:pPr>
      <w:tabs>
        <w:tab w:val="left" w:pos="352"/>
        <w:tab w:val="right" w:leader="dot" w:pos="10490"/>
      </w:tabs>
      <w:spacing w:after="100"/>
    </w:pPr>
    <w:rPr>
      <w:rFonts w:asciiTheme="majorHAnsi" w:eastAsiaTheme="minorEastAsia" w:hAnsiTheme="majorHAnsi" w:cstheme="minorBidi"/>
    </w:rPr>
  </w:style>
  <w:style w:type="paragraph" w:styleId="TOC2">
    <w:name w:val="toc 2"/>
    <w:basedOn w:val="Normal"/>
    <w:next w:val="Normal"/>
    <w:uiPriority w:val="39"/>
    <w:rsid w:val="00677EF5"/>
    <w:pPr>
      <w:tabs>
        <w:tab w:val="left" w:pos="794"/>
        <w:tab w:val="right" w:leader="dot" w:pos="10490"/>
      </w:tabs>
      <w:ind w:left="220"/>
    </w:pPr>
    <w:rPr>
      <w:rFonts w:asciiTheme="majorHAnsi" w:eastAsiaTheme="minorEastAsia" w:hAnsiTheme="majorHAnsi" w:cstheme="minorBidi"/>
    </w:rPr>
  </w:style>
  <w:style w:type="paragraph" w:styleId="TOC3">
    <w:name w:val="toc 3"/>
    <w:basedOn w:val="Normal"/>
    <w:next w:val="Normal"/>
    <w:uiPriority w:val="39"/>
    <w:unhideWhenUsed/>
    <w:rsid w:val="00677EF5"/>
    <w:pPr>
      <w:tabs>
        <w:tab w:val="left" w:pos="1134"/>
        <w:tab w:val="right" w:leader="dot" w:pos="10490"/>
      </w:tabs>
      <w:ind w:left="567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300F2"/>
    <w:pPr>
      <w:ind w:left="660"/>
    </w:pPr>
  </w:style>
  <w:style w:type="table" w:styleId="LightShading-Accent1">
    <w:name w:val="Light Shading Accent 1"/>
    <w:basedOn w:val="TableNormal"/>
    <w:uiPriority w:val="60"/>
    <w:rsid w:val="008E31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rsid w:val="009300F2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Appendix2">
    <w:name w:val="Appendix 2"/>
    <w:basedOn w:val="Heading2"/>
    <w:next w:val="Normal"/>
    <w:qFormat/>
    <w:rsid w:val="00D468B1"/>
    <w:pPr>
      <w:numPr>
        <w:numId w:val="1"/>
      </w:numPr>
    </w:pPr>
  </w:style>
  <w:style w:type="paragraph" w:customStyle="1" w:styleId="Appendix3">
    <w:name w:val="Appendix 3"/>
    <w:next w:val="Normal"/>
    <w:link w:val="Appendix3Char"/>
    <w:qFormat/>
    <w:rsid w:val="00253D07"/>
    <w:pPr>
      <w:keepNext/>
      <w:numPr>
        <w:ilvl w:val="2"/>
        <w:numId w:val="1"/>
      </w:numPr>
      <w:spacing w:after="200"/>
    </w:pPr>
    <w:rPr>
      <w:rFonts w:ascii="Arial Black" w:eastAsiaTheme="minorHAnsi" w:hAnsi="Arial Black"/>
      <w:b/>
      <w:bCs/>
      <w:i/>
      <w:sz w:val="22"/>
      <w:szCs w:val="22"/>
      <w:lang w:val="en-CA"/>
    </w:rPr>
  </w:style>
  <w:style w:type="character" w:customStyle="1" w:styleId="Appendix3Char">
    <w:name w:val="Appendix 3 Char"/>
    <w:basedOn w:val="DefaultParagraphFont"/>
    <w:link w:val="Appendix3"/>
    <w:rsid w:val="00253D07"/>
    <w:rPr>
      <w:rFonts w:ascii="Arial Black" w:eastAsiaTheme="minorHAnsi" w:hAnsi="Arial Black"/>
      <w:b/>
      <w:bCs/>
      <w:i/>
      <w:sz w:val="22"/>
      <w:szCs w:val="22"/>
      <w:lang w:val="en-CA"/>
    </w:rPr>
  </w:style>
  <w:style w:type="character" w:styleId="Strong">
    <w:name w:val="Strong"/>
    <w:basedOn w:val="DefaultParagraphFont"/>
    <w:uiPriority w:val="22"/>
    <w:qFormat/>
    <w:rsid w:val="009300F2"/>
    <w:rPr>
      <w:rFonts w:ascii="Arial" w:hAnsi="Arial"/>
      <w:b/>
      <w:bCs/>
      <w:dstrike w:val="0"/>
      <w:color w:val="auto"/>
      <w:sz w:val="22"/>
      <w:vertAlign w:val="baseline"/>
    </w:rPr>
  </w:style>
  <w:style w:type="paragraph" w:customStyle="1" w:styleId="Appendix1">
    <w:name w:val="Appendix 1"/>
    <w:basedOn w:val="Heading1"/>
    <w:next w:val="Normal"/>
    <w:link w:val="Appendix1Char"/>
    <w:qFormat/>
    <w:rsid w:val="00D468B1"/>
    <w:pPr>
      <w:numPr>
        <w:numId w:val="1"/>
      </w:numPr>
    </w:pPr>
    <w:rPr>
      <w:bCs w:val="0"/>
    </w:rPr>
  </w:style>
  <w:style w:type="character" w:customStyle="1" w:styleId="Appendix1Char">
    <w:name w:val="Appendix 1 Char"/>
    <w:basedOn w:val="DefaultParagraphFont"/>
    <w:link w:val="Appendix1"/>
    <w:rsid w:val="00D468B1"/>
    <w:rPr>
      <w:rFonts w:ascii="Arial Black" w:eastAsiaTheme="majorEastAsia" w:hAnsi="Arial Black" w:cstheme="majorBidi"/>
      <w:noProof/>
      <w:color w:val="000000" w:themeColor="text1"/>
      <w:sz w:val="28"/>
      <w:szCs w:val="28"/>
      <w:lang w:val="en-CA" w:eastAsia="en-CA"/>
    </w:rPr>
  </w:style>
  <w:style w:type="character" w:styleId="FootnoteReference">
    <w:name w:val="footnote reference"/>
    <w:basedOn w:val="DefaultParagraphFont"/>
    <w:uiPriority w:val="99"/>
    <w:unhideWhenUsed/>
    <w:rsid w:val="009300F2"/>
    <w:rPr>
      <w:rFonts w:ascii="Arial" w:hAnsi="Arial"/>
      <w:sz w:val="16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300F2"/>
  </w:style>
  <w:style w:type="character" w:customStyle="1" w:styleId="FootnoteTextChar">
    <w:name w:val="Footnote Text Char"/>
    <w:basedOn w:val="DefaultParagraphFont"/>
    <w:link w:val="FootnoteText"/>
    <w:uiPriority w:val="99"/>
    <w:rsid w:val="009300F2"/>
    <w:rPr>
      <w:rFonts w:ascii="Calibri" w:eastAsiaTheme="minorHAnsi" w:hAnsi="Calibri"/>
      <w:sz w:val="22"/>
      <w:szCs w:val="22"/>
      <w:lang w:val="en-CA" w:eastAsia="en-CA"/>
    </w:rPr>
  </w:style>
  <w:style w:type="table" w:styleId="LightList-Accent1">
    <w:name w:val="Light List Accent 1"/>
    <w:basedOn w:val="TableNormal"/>
    <w:rsid w:val="009300F2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Bullet">
    <w:name w:val="List Bullet"/>
    <w:basedOn w:val="Normal"/>
    <w:autoRedefine/>
    <w:rsid w:val="009300F2"/>
    <w:pPr>
      <w:numPr>
        <w:numId w:val="3"/>
      </w:numPr>
      <w:spacing w:line="288" w:lineRule="auto"/>
    </w:pPr>
    <w:rPr>
      <w:rFonts w:ascii="Times New Roman" w:hAnsi="Times New Roman"/>
    </w:rPr>
  </w:style>
  <w:style w:type="paragraph" w:styleId="ListNumber4">
    <w:name w:val="List Number 4"/>
    <w:basedOn w:val="Normal"/>
    <w:autoRedefine/>
    <w:rsid w:val="009300F2"/>
    <w:pPr>
      <w:numPr>
        <w:numId w:val="4"/>
      </w:numPr>
      <w:spacing w:line="288" w:lineRule="auto"/>
    </w:pPr>
    <w:rPr>
      <w:rFonts w:ascii="Times New Roman" w:hAnsi="Times New Roman"/>
    </w:rPr>
  </w:style>
  <w:style w:type="paragraph" w:styleId="ListParagraph">
    <w:name w:val="List Paragraph"/>
    <w:basedOn w:val="Normal"/>
    <w:autoRedefine/>
    <w:uiPriority w:val="34"/>
    <w:qFormat/>
    <w:rsid w:val="0064347F"/>
    <w:pPr>
      <w:numPr>
        <w:numId w:val="33"/>
      </w:numPr>
      <w:contextualSpacing/>
    </w:pPr>
  </w:style>
  <w:style w:type="paragraph" w:customStyle="1" w:styleId="ListBullet1">
    <w:name w:val="ListBullet1"/>
    <w:basedOn w:val="BodyText"/>
    <w:rsid w:val="009300F2"/>
    <w:pPr>
      <w:numPr>
        <w:numId w:val="6"/>
      </w:numPr>
    </w:pPr>
  </w:style>
  <w:style w:type="paragraph" w:styleId="TOC5">
    <w:name w:val="toc 5"/>
    <w:basedOn w:val="Normal"/>
    <w:next w:val="Normal"/>
    <w:autoRedefine/>
    <w:uiPriority w:val="39"/>
    <w:rsid w:val="009300F2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9300F2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9300F2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9300F2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9300F2"/>
    <w:pPr>
      <w:ind w:left="1760"/>
    </w:pPr>
  </w:style>
  <w:style w:type="paragraph" w:customStyle="1" w:styleId="Style1">
    <w:name w:val="Style1"/>
    <w:basedOn w:val="Title"/>
    <w:autoRedefine/>
    <w:qFormat/>
    <w:rsid w:val="008045F4"/>
    <w:pPr>
      <w:widowControl w:val="0"/>
      <w:tabs>
        <w:tab w:val="left" w:pos="2231"/>
        <w:tab w:val="left" w:pos="2467"/>
        <w:tab w:val="left" w:pos="8520"/>
      </w:tabs>
      <w:autoSpaceDE w:val="0"/>
      <w:autoSpaceDN w:val="0"/>
      <w:adjustRightInd w:val="0"/>
      <w:ind w:left="-284" w:firstLine="284"/>
    </w:pPr>
    <w:rPr>
      <w:rFonts w:eastAsiaTheme="minorHAnsi" w:cs="Arial"/>
      <w:b w:val="0"/>
      <w:bCs w:val="0"/>
      <w:szCs w:val="2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F77E8"/>
    <w:pPr>
      <w:spacing w:after="200"/>
      <w:jc w:val="center"/>
    </w:pPr>
    <w:rPr>
      <w:b/>
      <w:bCs/>
      <w:color w:val="4F81BD" w:themeColor="accent1"/>
      <w:sz w:val="20"/>
      <w:szCs w:val="18"/>
    </w:rPr>
  </w:style>
  <w:style w:type="table" w:customStyle="1" w:styleId="LightGridColumns">
    <w:name w:val="Light Grid Columns"/>
    <w:basedOn w:val="LightGrid-Accent1"/>
    <w:uiPriority w:val="99"/>
    <w:rsid w:val="00EA390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cantSplit/>
        <w:tblHeader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 w:val="0"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Rows">
    <w:name w:val="Light Grid Rows"/>
    <w:basedOn w:val="LightGridColumns"/>
    <w:uiPriority w:val="99"/>
    <w:rsid w:val="00866C7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 w:val="0"/>
        <w:bCs/>
      </w:rPr>
      <w:tblPr/>
      <w:trPr>
        <w:cantSplit/>
        <w:tblHeader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18" w:space="0" w:color="4F81BD" w:themeColor="accent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  <w:tblStylePr w:type="nwCell">
      <w:rPr>
        <w:b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18" w:space="0" w:color="4F81BD" w:themeColor="accent1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18" w:space="0" w:color="4F81BD" w:themeColor="accent1"/>
          <w:insideH w:val="nil"/>
          <w:insideV w:val="nil"/>
          <w:tl2br w:val="nil"/>
          <w:tr2bl w:val="nil"/>
        </w:tcBorders>
      </w:tcPr>
    </w:tblStylePr>
  </w:style>
  <w:style w:type="paragraph" w:customStyle="1" w:styleId="TableListBullet">
    <w:name w:val="Table List Bullet"/>
    <w:basedOn w:val="ListBullet"/>
    <w:qFormat/>
    <w:rsid w:val="00502F2C"/>
    <w:pPr>
      <w:spacing w:before="2" w:line="264" w:lineRule="auto"/>
      <w:ind w:left="227" w:hanging="170"/>
    </w:pPr>
    <w:rPr>
      <w:rFonts w:asciiTheme="majorHAnsi" w:hAnsiTheme="majorHAnsi"/>
    </w:rPr>
  </w:style>
  <w:style w:type="paragraph" w:customStyle="1" w:styleId="NormalCentered">
    <w:name w:val="NormalCentered"/>
    <w:basedOn w:val="Normal"/>
    <w:next w:val="Normal"/>
    <w:rsid w:val="00214A57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0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F2"/>
    <w:rPr>
      <w:rFonts w:ascii="Calibri" w:eastAsiaTheme="minorHAnsi" w:hAnsi="Calibri"/>
      <w:sz w:val="22"/>
      <w:szCs w:val="22"/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977B81"/>
    <w:pPr>
      <w:keepNext/>
      <w:numPr>
        <w:numId w:val="12"/>
      </w:numPr>
      <w:spacing w:before="360" w:after="200"/>
      <w:outlineLvl w:val="0"/>
    </w:pPr>
    <w:rPr>
      <w:rFonts w:ascii="Arial Black" w:eastAsiaTheme="majorEastAsia" w:hAnsi="Arial Black" w:cstheme="majorBidi"/>
      <w:bCs/>
      <w:noProof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141D6"/>
    <w:pPr>
      <w:keepNext/>
      <w:numPr>
        <w:ilvl w:val="1"/>
        <w:numId w:val="12"/>
      </w:numPr>
      <w:spacing w:after="60"/>
      <w:outlineLvl w:val="1"/>
    </w:pPr>
    <w:rPr>
      <w:rFonts w:ascii="Arial Black" w:hAnsi="Arial Black"/>
      <w:b/>
      <w:bCs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53D07"/>
    <w:pPr>
      <w:keepNext/>
      <w:keepLines/>
      <w:numPr>
        <w:ilvl w:val="2"/>
        <w:numId w:val="12"/>
      </w:numPr>
      <w:spacing w:before="200"/>
      <w:outlineLvl w:val="2"/>
    </w:pPr>
    <w:rPr>
      <w:rFonts w:ascii="Arial Black" w:hAnsi="Arial Black"/>
      <w:b/>
      <w:bCs/>
      <w:i/>
    </w:rPr>
  </w:style>
  <w:style w:type="paragraph" w:styleId="Heading4">
    <w:name w:val="heading 4"/>
    <w:basedOn w:val="Normal"/>
    <w:next w:val="Normal"/>
    <w:link w:val="Heading4Char"/>
    <w:rsid w:val="0093367A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rsid w:val="003141D6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3141D6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3141D6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3141D6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3141D6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B81"/>
    <w:rPr>
      <w:rFonts w:ascii="Arial Black" w:eastAsiaTheme="majorEastAsia" w:hAnsi="Arial Black" w:cstheme="majorBidi"/>
      <w:bCs/>
      <w:noProof/>
      <w:color w:val="000000" w:themeColor="text1"/>
      <w:sz w:val="28"/>
      <w:szCs w:val="28"/>
      <w:lang w:val="en-CA" w:eastAsia="en-CA"/>
    </w:rPr>
  </w:style>
  <w:style w:type="character" w:customStyle="1" w:styleId="Heading2Char">
    <w:name w:val="Heading 2 Char"/>
    <w:basedOn w:val="DefaultParagraphFont"/>
    <w:link w:val="Heading2"/>
    <w:rsid w:val="003141D6"/>
    <w:rPr>
      <w:rFonts w:ascii="Arial Black" w:eastAsiaTheme="minorHAnsi" w:hAnsi="Arial Black"/>
      <w:b/>
      <w:bCs/>
      <w:szCs w:val="22"/>
      <w:lang w:val="en-CA" w:eastAsia="en-CA"/>
    </w:rPr>
  </w:style>
  <w:style w:type="character" w:customStyle="1" w:styleId="Heading3Char">
    <w:name w:val="Heading 3 Char"/>
    <w:basedOn w:val="DefaultParagraphFont"/>
    <w:link w:val="Heading3"/>
    <w:rsid w:val="00253D07"/>
    <w:rPr>
      <w:rFonts w:ascii="Arial Black" w:eastAsiaTheme="minorHAnsi" w:hAnsi="Arial Black"/>
      <w:b/>
      <w:bCs/>
      <w:i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93367A"/>
    <w:rPr>
      <w:rFonts w:ascii="Calibri" w:eastAsiaTheme="majorEastAsia" w:hAnsi="Calibri" w:cstheme="majorBidi"/>
      <w:b/>
      <w:bCs/>
      <w:i/>
      <w:iCs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rsid w:val="003141D6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rsid w:val="003141D6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rsid w:val="003141D6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rsid w:val="003141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 w:eastAsia="en-CA"/>
    </w:rPr>
  </w:style>
  <w:style w:type="character" w:customStyle="1" w:styleId="Heading9Char">
    <w:name w:val="Heading 9 Char"/>
    <w:basedOn w:val="DefaultParagraphFont"/>
    <w:link w:val="Heading9"/>
    <w:rsid w:val="003141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 w:eastAsia="en-CA"/>
    </w:rPr>
  </w:style>
  <w:style w:type="paragraph" w:styleId="Header">
    <w:name w:val="header"/>
    <w:basedOn w:val="Normal"/>
    <w:link w:val="HeaderChar"/>
    <w:rsid w:val="009300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00F2"/>
    <w:rPr>
      <w:rFonts w:ascii="Calibri" w:eastAsiaTheme="minorHAnsi" w:hAnsi="Calibri"/>
      <w:sz w:val="22"/>
      <w:szCs w:val="22"/>
      <w:lang w:val="en-CA" w:eastAsia="en-CA"/>
    </w:rPr>
  </w:style>
  <w:style w:type="paragraph" w:styleId="Footer">
    <w:name w:val="footer"/>
    <w:basedOn w:val="Normal"/>
    <w:link w:val="FooterChar"/>
    <w:rsid w:val="009300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00F2"/>
    <w:rPr>
      <w:rFonts w:ascii="Calibri" w:eastAsiaTheme="minorHAnsi" w:hAnsi="Calibri"/>
      <w:sz w:val="22"/>
      <w:szCs w:val="22"/>
      <w:lang w:val="en-CA" w:eastAsia="en-CA"/>
    </w:rPr>
  </w:style>
  <w:style w:type="table" w:styleId="TableGrid">
    <w:name w:val="Table Grid"/>
    <w:basedOn w:val="TableNormal"/>
    <w:rsid w:val="009300F2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D245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64578F"/>
    <w:pPr>
      <w:spacing w:line="360" w:lineRule="auto"/>
      <w:contextualSpacing/>
      <w:jc w:val="center"/>
    </w:pPr>
    <w:rPr>
      <w:rFonts w:ascii="Arial Black" w:eastAsiaTheme="majorEastAsia" w:hAnsi="Arial Black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4578F"/>
    <w:rPr>
      <w:rFonts w:ascii="Arial Black" w:eastAsiaTheme="majorEastAsia" w:hAnsi="Arial Black" w:cstheme="majorBidi"/>
      <w:b/>
      <w:bCs/>
      <w:sz w:val="36"/>
      <w:szCs w:val="36"/>
      <w:lang w:val="en-CA" w:eastAsia="en-CA"/>
    </w:rPr>
  </w:style>
  <w:style w:type="paragraph" w:customStyle="1" w:styleId="Clientaddress">
    <w:name w:val="Client address"/>
    <w:basedOn w:val="Title"/>
    <w:rsid w:val="007D2458"/>
    <w:pPr>
      <w:ind w:left="1440"/>
      <w:jc w:val="left"/>
    </w:pPr>
    <w:rPr>
      <w:b w:val="0"/>
      <w:sz w:val="28"/>
    </w:rPr>
  </w:style>
  <w:style w:type="character" w:styleId="PageNumber">
    <w:name w:val="page number"/>
    <w:basedOn w:val="DefaultParagraphFont"/>
    <w:rsid w:val="009300F2"/>
  </w:style>
  <w:style w:type="paragraph" w:styleId="BalloonText">
    <w:name w:val="Balloon Text"/>
    <w:basedOn w:val="Normal"/>
    <w:link w:val="BalloonTextChar"/>
    <w:rsid w:val="009300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00F2"/>
    <w:rPr>
      <w:rFonts w:ascii="Lucida Grande" w:eastAsiaTheme="minorHAnsi" w:hAnsi="Lucida Grande" w:cs="Lucida Grande"/>
      <w:sz w:val="18"/>
      <w:szCs w:val="18"/>
      <w:lang w:val="en-CA" w:eastAsia="en-CA"/>
    </w:rPr>
  </w:style>
  <w:style w:type="paragraph" w:styleId="BodyText">
    <w:name w:val="Body Text"/>
    <w:basedOn w:val="Normal"/>
    <w:link w:val="BodyTextChar"/>
    <w:rsid w:val="009300F2"/>
    <w:pPr>
      <w:suppressAutoHyphens/>
      <w:spacing w:after="240" w:line="288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9300F2"/>
    <w:rPr>
      <w:rFonts w:eastAsiaTheme="minorHAnsi"/>
      <w:sz w:val="22"/>
      <w:szCs w:val="22"/>
      <w:lang w:val="en-CA" w:eastAsia="en-CA"/>
    </w:rPr>
  </w:style>
  <w:style w:type="table" w:styleId="LightGrid">
    <w:name w:val="Light Grid"/>
    <w:basedOn w:val="TableNormal"/>
    <w:rsid w:val="009300F2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8D6C9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0198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qFormat/>
    <w:rsid w:val="008D6C9A"/>
    <w:rPr>
      <w:rFonts w:ascii="Courier" w:hAnsi="Courier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6C9A"/>
    <w:rPr>
      <w:rFonts w:ascii="Courier" w:hAnsi="Courier"/>
      <w:sz w:val="22"/>
      <w:szCs w:val="21"/>
    </w:rPr>
  </w:style>
  <w:style w:type="table" w:styleId="MediumList1">
    <w:name w:val="Medium List 1"/>
    <w:basedOn w:val="TableNormal"/>
    <w:uiPriority w:val="65"/>
    <w:rsid w:val="0030198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OC1">
    <w:name w:val="toc 1"/>
    <w:basedOn w:val="Normal"/>
    <w:next w:val="Normal"/>
    <w:uiPriority w:val="39"/>
    <w:rsid w:val="00B45C81"/>
    <w:pPr>
      <w:tabs>
        <w:tab w:val="left" w:pos="352"/>
        <w:tab w:val="right" w:leader="dot" w:pos="10490"/>
      </w:tabs>
      <w:spacing w:after="100"/>
    </w:pPr>
    <w:rPr>
      <w:rFonts w:asciiTheme="majorHAnsi" w:eastAsiaTheme="minorEastAsia" w:hAnsiTheme="majorHAnsi" w:cstheme="minorBidi"/>
    </w:rPr>
  </w:style>
  <w:style w:type="paragraph" w:styleId="TOC2">
    <w:name w:val="toc 2"/>
    <w:basedOn w:val="Normal"/>
    <w:next w:val="Normal"/>
    <w:uiPriority w:val="39"/>
    <w:rsid w:val="00677EF5"/>
    <w:pPr>
      <w:tabs>
        <w:tab w:val="left" w:pos="794"/>
        <w:tab w:val="right" w:leader="dot" w:pos="10490"/>
      </w:tabs>
      <w:ind w:left="220"/>
    </w:pPr>
    <w:rPr>
      <w:rFonts w:asciiTheme="majorHAnsi" w:eastAsiaTheme="minorEastAsia" w:hAnsiTheme="majorHAnsi" w:cstheme="minorBidi"/>
    </w:rPr>
  </w:style>
  <w:style w:type="paragraph" w:styleId="TOC3">
    <w:name w:val="toc 3"/>
    <w:basedOn w:val="Normal"/>
    <w:next w:val="Normal"/>
    <w:uiPriority w:val="39"/>
    <w:unhideWhenUsed/>
    <w:rsid w:val="00677EF5"/>
    <w:pPr>
      <w:tabs>
        <w:tab w:val="left" w:pos="1134"/>
        <w:tab w:val="right" w:leader="dot" w:pos="10490"/>
      </w:tabs>
      <w:ind w:left="567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300F2"/>
    <w:pPr>
      <w:ind w:left="660"/>
    </w:pPr>
  </w:style>
  <w:style w:type="table" w:styleId="LightShading-Accent1">
    <w:name w:val="Light Shading Accent 1"/>
    <w:basedOn w:val="TableNormal"/>
    <w:uiPriority w:val="60"/>
    <w:rsid w:val="008E31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rsid w:val="009300F2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Appendix2">
    <w:name w:val="Appendix 2"/>
    <w:basedOn w:val="Heading2"/>
    <w:next w:val="Normal"/>
    <w:qFormat/>
    <w:rsid w:val="00D468B1"/>
    <w:pPr>
      <w:numPr>
        <w:numId w:val="1"/>
      </w:numPr>
    </w:pPr>
  </w:style>
  <w:style w:type="paragraph" w:customStyle="1" w:styleId="Appendix3">
    <w:name w:val="Appendix 3"/>
    <w:next w:val="Normal"/>
    <w:link w:val="Appendix3Char"/>
    <w:qFormat/>
    <w:rsid w:val="00253D07"/>
    <w:pPr>
      <w:keepNext/>
      <w:numPr>
        <w:ilvl w:val="2"/>
        <w:numId w:val="1"/>
      </w:numPr>
      <w:spacing w:after="200"/>
    </w:pPr>
    <w:rPr>
      <w:rFonts w:ascii="Arial Black" w:eastAsiaTheme="minorHAnsi" w:hAnsi="Arial Black"/>
      <w:b/>
      <w:bCs/>
      <w:i/>
      <w:sz w:val="22"/>
      <w:szCs w:val="22"/>
      <w:lang w:val="en-CA"/>
    </w:rPr>
  </w:style>
  <w:style w:type="character" w:customStyle="1" w:styleId="Appendix3Char">
    <w:name w:val="Appendix 3 Char"/>
    <w:basedOn w:val="DefaultParagraphFont"/>
    <w:link w:val="Appendix3"/>
    <w:rsid w:val="00253D07"/>
    <w:rPr>
      <w:rFonts w:ascii="Arial Black" w:eastAsiaTheme="minorHAnsi" w:hAnsi="Arial Black"/>
      <w:b/>
      <w:bCs/>
      <w:i/>
      <w:sz w:val="22"/>
      <w:szCs w:val="22"/>
      <w:lang w:val="en-CA"/>
    </w:rPr>
  </w:style>
  <w:style w:type="character" w:styleId="Strong">
    <w:name w:val="Strong"/>
    <w:basedOn w:val="DefaultParagraphFont"/>
    <w:uiPriority w:val="22"/>
    <w:qFormat/>
    <w:rsid w:val="009300F2"/>
    <w:rPr>
      <w:rFonts w:ascii="Arial" w:hAnsi="Arial"/>
      <w:b/>
      <w:bCs/>
      <w:dstrike w:val="0"/>
      <w:color w:val="auto"/>
      <w:sz w:val="22"/>
      <w:vertAlign w:val="baseline"/>
    </w:rPr>
  </w:style>
  <w:style w:type="paragraph" w:customStyle="1" w:styleId="Appendix1">
    <w:name w:val="Appendix 1"/>
    <w:basedOn w:val="Heading1"/>
    <w:next w:val="Normal"/>
    <w:link w:val="Appendix1Char"/>
    <w:qFormat/>
    <w:rsid w:val="00D468B1"/>
    <w:pPr>
      <w:numPr>
        <w:numId w:val="1"/>
      </w:numPr>
    </w:pPr>
    <w:rPr>
      <w:bCs w:val="0"/>
    </w:rPr>
  </w:style>
  <w:style w:type="character" w:customStyle="1" w:styleId="Appendix1Char">
    <w:name w:val="Appendix 1 Char"/>
    <w:basedOn w:val="DefaultParagraphFont"/>
    <w:link w:val="Appendix1"/>
    <w:rsid w:val="00D468B1"/>
    <w:rPr>
      <w:rFonts w:ascii="Arial Black" w:eastAsiaTheme="majorEastAsia" w:hAnsi="Arial Black" w:cstheme="majorBidi"/>
      <w:noProof/>
      <w:color w:val="000000" w:themeColor="text1"/>
      <w:sz w:val="28"/>
      <w:szCs w:val="28"/>
      <w:lang w:val="en-CA" w:eastAsia="en-CA"/>
    </w:rPr>
  </w:style>
  <w:style w:type="character" w:styleId="FootnoteReference">
    <w:name w:val="footnote reference"/>
    <w:basedOn w:val="DefaultParagraphFont"/>
    <w:uiPriority w:val="99"/>
    <w:unhideWhenUsed/>
    <w:rsid w:val="009300F2"/>
    <w:rPr>
      <w:rFonts w:ascii="Arial" w:hAnsi="Arial"/>
      <w:sz w:val="16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300F2"/>
  </w:style>
  <w:style w:type="character" w:customStyle="1" w:styleId="FootnoteTextChar">
    <w:name w:val="Footnote Text Char"/>
    <w:basedOn w:val="DefaultParagraphFont"/>
    <w:link w:val="FootnoteText"/>
    <w:uiPriority w:val="99"/>
    <w:rsid w:val="009300F2"/>
    <w:rPr>
      <w:rFonts w:ascii="Calibri" w:eastAsiaTheme="minorHAnsi" w:hAnsi="Calibri"/>
      <w:sz w:val="22"/>
      <w:szCs w:val="22"/>
      <w:lang w:val="en-CA" w:eastAsia="en-CA"/>
    </w:rPr>
  </w:style>
  <w:style w:type="table" w:styleId="LightList-Accent1">
    <w:name w:val="Light List Accent 1"/>
    <w:basedOn w:val="TableNormal"/>
    <w:rsid w:val="009300F2"/>
    <w:rPr>
      <w:rFonts w:asciiTheme="minorHAnsi" w:eastAsiaTheme="minorHAnsi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Bullet">
    <w:name w:val="List Bullet"/>
    <w:basedOn w:val="Normal"/>
    <w:autoRedefine/>
    <w:rsid w:val="009300F2"/>
    <w:pPr>
      <w:numPr>
        <w:numId w:val="3"/>
      </w:numPr>
      <w:spacing w:line="288" w:lineRule="auto"/>
    </w:pPr>
    <w:rPr>
      <w:rFonts w:ascii="Times New Roman" w:hAnsi="Times New Roman"/>
    </w:rPr>
  </w:style>
  <w:style w:type="paragraph" w:styleId="ListNumber4">
    <w:name w:val="List Number 4"/>
    <w:basedOn w:val="Normal"/>
    <w:autoRedefine/>
    <w:rsid w:val="009300F2"/>
    <w:pPr>
      <w:numPr>
        <w:numId w:val="4"/>
      </w:numPr>
      <w:spacing w:line="288" w:lineRule="auto"/>
    </w:pPr>
    <w:rPr>
      <w:rFonts w:ascii="Times New Roman" w:hAnsi="Times New Roman"/>
    </w:rPr>
  </w:style>
  <w:style w:type="paragraph" w:styleId="ListParagraph">
    <w:name w:val="List Paragraph"/>
    <w:basedOn w:val="Normal"/>
    <w:autoRedefine/>
    <w:uiPriority w:val="34"/>
    <w:qFormat/>
    <w:rsid w:val="0064347F"/>
    <w:pPr>
      <w:numPr>
        <w:numId w:val="33"/>
      </w:numPr>
      <w:contextualSpacing/>
    </w:pPr>
  </w:style>
  <w:style w:type="paragraph" w:customStyle="1" w:styleId="ListBullet1">
    <w:name w:val="ListBullet1"/>
    <w:basedOn w:val="BodyText"/>
    <w:rsid w:val="009300F2"/>
    <w:pPr>
      <w:numPr>
        <w:numId w:val="6"/>
      </w:numPr>
    </w:pPr>
  </w:style>
  <w:style w:type="paragraph" w:styleId="TOC5">
    <w:name w:val="toc 5"/>
    <w:basedOn w:val="Normal"/>
    <w:next w:val="Normal"/>
    <w:autoRedefine/>
    <w:uiPriority w:val="39"/>
    <w:rsid w:val="009300F2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9300F2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9300F2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9300F2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9300F2"/>
    <w:pPr>
      <w:ind w:left="1760"/>
    </w:pPr>
  </w:style>
  <w:style w:type="paragraph" w:customStyle="1" w:styleId="Style1">
    <w:name w:val="Style1"/>
    <w:basedOn w:val="Title"/>
    <w:autoRedefine/>
    <w:qFormat/>
    <w:rsid w:val="008045F4"/>
    <w:pPr>
      <w:widowControl w:val="0"/>
      <w:tabs>
        <w:tab w:val="left" w:pos="2231"/>
        <w:tab w:val="left" w:pos="2467"/>
        <w:tab w:val="left" w:pos="8520"/>
      </w:tabs>
      <w:autoSpaceDE w:val="0"/>
      <w:autoSpaceDN w:val="0"/>
      <w:adjustRightInd w:val="0"/>
      <w:ind w:left="-284" w:firstLine="284"/>
    </w:pPr>
    <w:rPr>
      <w:rFonts w:eastAsiaTheme="minorHAnsi" w:cs="Arial"/>
      <w:b w:val="0"/>
      <w:bCs w:val="0"/>
      <w:szCs w:val="2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F77E8"/>
    <w:pPr>
      <w:spacing w:after="200"/>
      <w:jc w:val="center"/>
    </w:pPr>
    <w:rPr>
      <w:b/>
      <w:bCs/>
      <w:color w:val="4F81BD" w:themeColor="accent1"/>
      <w:sz w:val="20"/>
      <w:szCs w:val="18"/>
    </w:rPr>
  </w:style>
  <w:style w:type="table" w:customStyle="1" w:styleId="LightGridColumns">
    <w:name w:val="Light Grid Columns"/>
    <w:basedOn w:val="LightGrid-Accent1"/>
    <w:uiPriority w:val="99"/>
    <w:rsid w:val="00EA390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cantSplit/>
        <w:tblHeader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 w:val="0"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Rows">
    <w:name w:val="Light Grid Rows"/>
    <w:basedOn w:val="LightGridColumns"/>
    <w:uiPriority w:val="99"/>
    <w:rsid w:val="00866C7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 w:val="0"/>
        <w:bCs/>
      </w:rPr>
      <w:tblPr/>
      <w:trPr>
        <w:cantSplit/>
        <w:tblHeader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18" w:space="0" w:color="4F81BD" w:themeColor="accent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  <w:tblStylePr w:type="nwCell">
      <w:rPr>
        <w:b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18" w:space="0" w:color="4F81BD" w:themeColor="accent1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18" w:space="0" w:color="4F81BD" w:themeColor="accent1"/>
          <w:insideH w:val="nil"/>
          <w:insideV w:val="nil"/>
          <w:tl2br w:val="nil"/>
          <w:tr2bl w:val="nil"/>
        </w:tcBorders>
      </w:tcPr>
    </w:tblStylePr>
  </w:style>
  <w:style w:type="paragraph" w:customStyle="1" w:styleId="TableListBullet">
    <w:name w:val="Table List Bullet"/>
    <w:basedOn w:val="ListBullet"/>
    <w:qFormat/>
    <w:rsid w:val="00502F2C"/>
    <w:pPr>
      <w:spacing w:before="2" w:line="264" w:lineRule="auto"/>
      <w:ind w:left="227" w:hanging="170"/>
    </w:pPr>
    <w:rPr>
      <w:rFonts w:asciiTheme="majorHAnsi" w:hAnsiTheme="majorHAnsi"/>
    </w:rPr>
  </w:style>
  <w:style w:type="paragraph" w:customStyle="1" w:styleId="NormalCentered">
    <w:name w:val="NormalCentered"/>
    <w:basedOn w:val="Normal"/>
    <w:next w:val="Normal"/>
    <w:rsid w:val="00214A5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ustin:Documents:Templates:My%20Templates:BC%20Government:GeoBc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55915-35CF-7540-A3B8-BE7058CEE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GeoBcNormal.dotx</Template>
  <TotalTime>26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&lt;Title&gt;</vt:lpstr>
      <vt:lpstr>Introduction</vt:lpstr>
    </vt:vector>
  </TitlesOfParts>
  <Manager/>
  <Company>Revolution Systems</Company>
  <LinksUpToDate>false</LinksUpToDate>
  <CharactersWithSpaces>7</CharactersWithSpaces>
  <SharedDoc>false</SharedDoc>
  <HyperlinkBase/>
  <HLinks>
    <vt:vector size="6" baseType="variant">
      <vt:variant>
        <vt:i4>7733335</vt:i4>
      </vt:variant>
      <vt:variant>
        <vt:i4>0</vt:i4>
      </vt:variant>
      <vt:variant>
        <vt:i4>0</vt:i4>
      </vt:variant>
      <vt:variant>
        <vt:i4>5</vt:i4>
      </vt:variant>
      <vt:variant>
        <vt:lpwstr>mailto:pau..austin@revolsys.com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Rules</dc:title>
  <dc:subject/>
  <dc:creator>Paul Austin</dc:creator>
  <cp:keywords/>
  <dc:description/>
  <cp:lastModifiedBy>Paul Austin</cp:lastModifiedBy>
  <cp:revision>15</cp:revision>
  <dcterms:created xsi:type="dcterms:W3CDTF">2013-10-29T13:15:00Z</dcterms:created>
  <dcterms:modified xsi:type="dcterms:W3CDTF">2013-10-30T19:47:00Z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">
    <vt:lpwstr>&lt;Project Name&gt;</vt:lpwstr>
  </property>
</Properties>
</file>